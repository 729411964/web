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</w:rPr>
        <w:t xml:space="preserve">单选框组件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cb-radio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cb-radio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cb-radio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&lt;</w:t>
      </w:r>
      <w:r>
        <w:rPr>
          <w:rFonts w:hint="eastAsia" w:eastAsiaTheme="majorEastAsia"/>
          <w:lang w:val="en-US" w:eastAsia="zh-CN"/>
        </w:rPr>
        <w:t>cb-radio</w:t>
      </w:r>
      <w:r>
        <w:rPr>
          <w:rFonts w:hint="eastAsia"/>
          <w:lang w:val="en-US"/>
        </w:rPr>
        <w:t xml:space="preserve"> </w:t>
      </w:r>
      <w:r>
        <w:rPr>
          <w:rFonts w:hint="eastAsia" w:asciiTheme="majorHAnsi" w:hAnsiTheme="majorHAnsi" w:eastAsiaTheme="majorEastAsia" w:cstheme="majorBidi"/>
          <w:szCs w:val="26"/>
        </w:rPr>
        <w:t>class="</w:t>
      </w:r>
      <w:r>
        <w:rPr>
          <w:rFonts w:hint="eastAsia" w:eastAsiaTheme="majorEastAsia"/>
          <w:lang w:val="en-US" w:eastAsia="zh-CN"/>
        </w:rPr>
        <w:t>cb-radio</w:t>
      </w:r>
      <w:r>
        <w:rPr>
          <w:rFonts w:hint="eastAsia" w:asciiTheme="majorHAnsi" w:hAnsiTheme="majorHAnsi" w:eastAsiaTheme="majorEastAsia" w:cstheme="majorBidi"/>
          <w:szCs w:val="26"/>
        </w:rPr>
        <w:t xml:space="preserve">" 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 xml:space="preserve"> data-options='{"cid":"ssss","service":"111","name":"goodLevel","isRequest":"true","list":"outputParamList","value":"key","text":"value","paraCode":"NUM_LEVEL","option":[{"key":"1","value":"普号"},{"key":"2","value":"靓号"},{"key":"03","value":"优质号码"},{"key":"04","value":"带“4”号"}]}'&gt;&lt;/</w:t>
      </w:r>
      <w:r>
        <w:rPr>
          <w:rFonts w:hint="eastAsia" w:eastAsiaTheme="majorEastAsia"/>
          <w:lang w:val="en-US" w:eastAsia="zh-CN"/>
        </w:rPr>
        <w:t>cb-radio</w:t>
      </w:r>
      <w:r>
        <w:rPr>
          <w:rFonts w:hint="eastAsia" w:asciiTheme="majorHAnsi" w:hAnsiTheme="majorHAnsi" w:eastAsiaTheme="majorEastAsia" w:cstheme="majorBidi"/>
          <w:szCs w:val="26"/>
        </w:rPr>
        <w:t>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lang w:val="en-US" w:eastAsia="zh-CN"/>
        </w:rPr>
        <w:t>cb-radio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cb-radio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单选</w:t>
      </w:r>
      <w:r>
        <w:rPr>
          <w:rFonts w:hint="eastAsia"/>
        </w:rPr>
        <w:t>组件，主要的基础组件之一。其数据有三种请求</w:t>
      </w:r>
      <w:r>
        <w:rPr>
          <w:rFonts w:hint="eastAsia"/>
          <w:lang w:val="en-US"/>
        </w:rPr>
        <w:t>1）本地数据 ；2）请求数据；3）本地数据和请求数据的整合排重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cb-radio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664"/>
        <w:gridCol w:w="1715"/>
        <w:gridCol w:w="1714"/>
        <w:gridCol w:w="1714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66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71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cb-radio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cb-radio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sex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单选框的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数据提交和获取的依据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service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1111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服务号，用逗号分开的字符串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请求后台获取数据时，需要配置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isRequest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值可以为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 false 或者空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true时，需要条件才能触发请求；值为空或者false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或不配置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，页面加载请求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请求返回的数据列表的列表名称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key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请求的返回值得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如：text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请求返回值的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option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szCs w:val="26"/>
              </w:rPr>
              <w:t>{"key":"1","value":"普号"},{"key":"2","value":"靓号"}</w:t>
            </w:r>
            <w:r>
              <w:rPr>
                <w:rFonts w:hint="eastAsia" w:asciiTheme="majorHAnsi" w:hAnsiTheme="majorHAnsi" w:eastAsiaTheme="majorEastAsia" w:cstheme="majorBidi"/>
                <w:szCs w:val="26"/>
                <w:lang w:val="en-US"/>
              </w:rPr>
              <w:t>]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本地参数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r>
        <w:rPr>
          <w:rFonts w:hint="eastAsia"/>
        </w:rPr>
        <w:t>注意：本地参数和</w:t>
      </w:r>
      <w:r>
        <w:rPr>
          <w:rFonts w:hint="eastAsia"/>
          <w:lang w:val="en-US"/>
        </w:rPr>
        <w:t>ajax请求的得到参数以value的值进行整合排重后生成新的数据，再插入。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03385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70507C"/>
    <w:rsid w:val="00741C74"/>
    <w:rsid w:val="00762158"/>
    <w:rsid w:val="00774D52"/>
    <w:rsid w:val="00843398"/>
    <w:rsid w:val="00964CC1"/>
    <w:rsid w:val="009742F2"/>
    <w:rsid w:val="009C08B5"/>
    <w:rsid w:val="009C1D5C"/>
    <w:rsid w:val="009D7629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3BF5B3D"/>
    <w:rsid w:val="05262DE3"/>
    <w:rsid w:val="0F6C3091"/>
    <w:rsid w:val="102827F5"/>
    <w:rsid w:val="1BF454ED"/>
    <w:rsid w:val="1F7A3B35"/>
    <w:rsid w:val="235E1E2A"/>
    <w:rsid w:val="2E7F60E2"/>
    <w:rsid w:val="4EDE75C4"/>
    <w:rsid w:val="4F186518"/>
    <w:rsid w:val="521175EB"/>
    <w:rsid w:val="54AA5E78"/>
    <w:rsid w:val="563734B2"/>
    <w:rsid w:val="5F9B0F4A"/>
    <w:rsid w:val="65C06E00"/>
    <w:rsid w:val="6A3C4708"/>
    <w:rsid w:val="6EAC4FEC"/>
    <w:rsid w:val="6FC35A54"/>
    <w:rsid w:val="7239107E"/>
    <w:rsid w:val="749255C6"/>
    <w:rsid w:val="74DE2DD6"/>
    <w:rsid w:val="76027CF8"/>
    <w:rsid w:val="7A0C6CF0"/>
    <w:rsid w:val="7D220DE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DD6A5F-3AFE-BC44-AA2C-DF0B6D0AD4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438</Words>
  <Characters>772</Characters>
  <Lines>96</Lines>
  <Paragraphs>109</Paragraphs>
  <ScaleCrop>false</ScaleCrop>
  <LinksUpToDate>false</LinksUpToDate>
  <CharactersWithSpaces>1101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2017-04-13T03:34:10Z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