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</w:rPr>
        <w:t xml:space="preserve">文本展示组件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cb-text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eastAsiaTheme="majorEastAsia"/>
          <w:lang w:val="en-US" w:eastAsia="zh-CN"/>
        </w:rPr>
        <w:t>cb-text</w:t>
      </w:r>
      <w:r>
        <w:rPr>
          <w:rFonts w:hint="eastAsia"/>
          <w:lang w:val="en-US"/>
        </w:rPr>
        <w:t xml:space="preserve">   </w:t>
      </w:r>
      <w:r>
        <w:rPr>
          <w:rFonts w:hint="eastAsia" w:asciiTheme="majorHAnsi" w:hAnsiTheme="majorHAnsi" w:eastAsiaTheme="majorEastAsia" w:cstheme="majorBidi"/>
          <w:szCs w:val="26"/>
        </w:rPr>
        <w:t>class="</w:t>
      </w:r>
      <w:r>
        <w:rPr>
          <w:rFonts w:hint="eastAsia" w:eastAsiaTheme="majorEastAsia"/>
          <w:lang w:val="en-US" w:eastAsia="zh-CN"/>
        </w:rPr>
        <w:t>cb-text</w:t>
      </w:r>
      <w:r>
        <w:rPr>
          <w:rFonts w:hint="eastAsia" w:asciiTheme="majorHAnsi" w:hAnsiTheme="majorHAnsi" w:eastAsiaTheme="majorEastAsia" w:cstheme="majorBidi"/>
          <w:szCs w:val="26"/>
        </w:rPr>
        <w:t xml:space="preserve">" 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 xml:space="preserve"> data-options='{"cid":"ssss",</w:t>
      </w:r>
      <w:r>
        <w:rPr>
          <w:rFonts w:hint="eastAsia" w:asciiTheme="majorHAnsi" w:hAnsiTheme="majorHAnsi" w:eastAsiaTheme="majorEastAsia" w:cstheme="majorBidi"/>
          <w:szCs w:val="26"/>
          <w:lang w:val="en-US" w:eastAsia="zh-CN"/>
        </w:rPr>
        <w:t>text</w:t>
      </w:r>
      <w:r>
        <w:rPr>
          <w:rFonts w:hint="eastAsia" w:asciiTheme="majorHAnsi" w:hAnsiTheme="majorHAnsi" w:eastAsiaTheme="majorEastAsia" w:cstheme="majorBidi"/>
          <w:szCs w:val="26"/>
        </w:rPr>
        <w:t>":"outputParam"}'&gt;&lt;/</w:t>
      </w:r>
      <w:r>
        <w:rPr>
          <w:rFonts w:hint="eastAsia" w:eastAsiaTheme="majorEastAsia"/>
          <w:lang w:val="en-US" w:eastAsia="zh-CN"/>
        </w:rPr>
        <w:t>cb-text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cb-text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cb-text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文本展示</w:t>
      </w:r>
      <w:r>
        <w:rPr>
          <w:rFonts w:hint="eastAsia"/>
        </w:rPr>
        <w:t>组件，主要的基础组件之一。文本展示文本内容从后台请求得到。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cb-text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715"/>
        <w:gridCol w:w="1714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71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eastAsiaTheme="majorEastAsia"/>
                <w:lang w:val="en-US" w:eastAsia="zh-CN"/>
              </w:rPr>
              <w:t>cb-text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Theme="majorEastAsia"/>
                <w:lang w:val="en-US" w:eastAsia="zh-CN"/>
              </w:rPr>
              <w:t>cb-text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aaa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文本框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数据提交和获取的依据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  <w:bookmarkStart w:id="0" w:name="_GoBack"/>
            <w:bookmarkEnd w:id="0"/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71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展示的文本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658BE"/>
    <w:rsid w:val="002C58CE"/>
    <w:rsid w:val="002E7F5F"/>
    <w:rsid w:val="00327AAD"/>
    <w:rsid w:val="00332E2B"/>
    <w:rsid w:val="00342CA2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70507C"/>
    <w:rsid w:val="00741C74"/>
    <w:rsid w:val="00762158"/>
    <w:rsid w:val="00843398"/>
    <w:rsid w:val="00964CC1"/>
    <w:rsid w:val="009C1D5C"/>
    <w:rsid w:val="009D7629"/>
    <w:rsid w:val="009E4690"/>
    <w:rsid w:val="00A04EFC"/>
    <w:rsid w:val="00B10C9A"/>
    <w:rsid w:val="00B17AB0"/>
    <w:rsid w:val="00B23A98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F6C3091"/>
    <w:rsid w:val="102827F5"/>
    <w:rsid w:val="1BF454ED"/>
    <w:rsid w:val="21C12407"/>
    <w:rsid w:val="240C04BC"/>
    <w:rsid w:val="287C360A"/>
    <w:rsid w:val="2F0A250B"/>
    <w:rsid w:val="314466CD"/>
    <w:rsid w:val="37EB6D4E"/>
    <w:rsid w:val="39782226"/>
    <w:rsid w:val="3B02222A"/>
    <w:rsid w:val="48CB1D47"/>
    <w:rsid w:val="4CB04269"/>
    <w:rsid w:val="4EDE75C4"/>
    <w:rsid w:val="521175EB"/>
    <w:rsid w:val="54AA5E78"/>
    <w:rsid w:val="563734B2"/>
    <w:rsid w:val="564F0EB2"/>
    <w:rsid w:val="607830D6"/>
    <w:rsid w:val="65C06E00"/>
    <w:rsid w:val="6A896709"/>
    <w:rsid w:val="6EAC4FEC"/>
    <w:rsid w:val="6FC35A54"/>
    <w:rsid w:val="749255C6"/>
    <w:rsid w:val="7D220D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C496FD-1D05-7D4A-AA53-7CF0EB370E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2</Pages>
  <Words>279</Words>
  <Characters>493</Characters>
  <Lines>61</Lines>
  <Paragraphs>70</Paragraphs>
  <ScaleCrop>false</ScaleCrop>
  <LinksUpToDate>false</LinksUpToDate>
  <CharactersWithSpaces>702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2017-04-13T03:39:05Z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